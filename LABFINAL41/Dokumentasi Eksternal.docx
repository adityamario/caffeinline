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77777777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&lt;Course Code&gt;</w:t>
            </w:r>
          </w:p>
          <w:p w14:paraId="36656A16" w14:textId="1A221514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&lt;Couse Name&gt;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67B39859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 xml:space="preserve">[Odd / Even /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0264646E" w:rsidR="009F37DD" w:rsidRPr="00740F48" w:rsidRDefault="00CD786B" w:rsidP="002F11B8">
      <w:pPr>
        <w:spacing w:line="360" w:lineRule="auto"/>
        <w:ind w:firstLine="360"/>
        <w:rPr>
          <w:sz w:val="28"/>
          <w:szCs w:val="28"/>
        </w:rPr>
      </w:pPr>
      <w:r>
        <w:t>C</w:t>
      </w:r>
      <w:r w:rsidR="00B413CB">
        <w:t>a</w:t>
      </w:r>
      <w:r>
        <w:t>ffein Line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2945E7A0" w:rsidR="00740F48" w:rsidRPr="009F37DD" w:rsidRDefault="00CD786B" w:rsidP="00B413CB">
      <w:pPr>
        <w:spacing w:line="360" w:lineRule="auto"/>
        <w:ind w:firstLine="360"/>
      </w:pPr>
      <w:r>
        <w:t xml:space="preserve">Caffein Line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kafe</w:t>
      </w:r>
      <w:proofErr w:type="spellEnd"/>
      <w:r>
        <w:t xml:space="preserve"> online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orang-orang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menikmati</w:t>
      </w:r>
      <w:proofErr w:type="spellEnd"/>
      <w:r>
        <w:t xml:space="preserve"> kopi, </w:t>
      </w:r>
      <w:proofErr w:type="spellStart"/>
      <w:r>
        <w:t>teh</w:t>
      </w:r>
      <w:proofErr w:type="spellEnd"/>
      <w:r>
        <w:t xml:space="preserve">, dan </w:t>
      </w:r>
      <w:r w:rsidR="00B413CB">
        <w:t xml:space="preserve">dessert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. </w:t>
      </w:r>
      <w:r w:rsidR="00B413CB">
        <w:t xml:space="preserve">Caffein Line </w:t>
      </w:r>
      <w:proofErr w:type="spellStart"/>
      <w:r w:rsidR="00B413CB">
        <w:t>fokus</w:t>
      </w:r>
      <w:proofErr w:type="spellEnd"/>
      <w:r w:rsidR="00B413CB">
        <w:t xml:space="preserve"> pada</w:t>
      </w:r>
      <w:r>
        <w:t xml:space="preserve"> area </w:t>
      </w:r>
      <w:proofErr w:type="spellStart"/>
      <w:r>
        <w:t>pengiriman</w:t>
      </w:r>
      <w:r w:rsidR="00B413CB">
        <w:t>nya</w:t>
      </w:r>
      <w:proofErr w:type="spellEnd"/>
      <w:r>
        <w:t xml:space="preserve"> di Indonesia. </w:t>
      </w:r>
      <w:r w:rsidR="00B413CB">
        <w:t xml:space="preserve">Caffein Line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bahan-bahan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 w:rsidR="00B413CB">
        <w:t xml:space="preserve">yang </w:t>
      </w:r>
      <w:proofErr w:type="spellStart"/>
      <w:r>
        <w:t>terbaik</w:t>
      </w:r>
      <w:proofErr w:type="spellEnd"/>
      <w:r>
        <w:t xml:space="preserve"> dan</w:t>
      </w:r>
      <w:r w:rsidR="00B413CB">
        <w:t xml:space="preserve"> Caffein Line juga</w:t>
      </w:r>
      <w:r>
        <w:t xml:space="preserve"> </w:t>
      </w:r>
      <w:proofErr w:type="spellStart"/>
      <w:r>
        <w:t>memastikan</w:t>
      </w:r>
      <w:proofErr w:type="spellEnd"/>
      <w:r w:rsidR="00B413CB">
        <w:t xml:space="preserve"> </w:t>
      </w:r>
      <w:proofErr w:type="spellStart"/>
      <w:r w:rsidR="00B413CB">
        <w:t>konsistensi</w:t>
      </w:r>
      <w:proofErr w:type="spellEnd"/>
      <w:r w:rsidR="00B413CB">
        <w:t xml:space="preserve"> kami </w:t>
      </w:r>
      <w:proofErr w:type="spellStart"/>
      <w:r w:rsidR="00B413CB">
        <w:t>dalam</w:t>
      </w:r>
      <w:proofErr w:type="spellEnd"/>
      <w:r w:rsidR="00B413CB">
        <w:t xml:space="preserve"> </w:t>
      </w:r>
      <w:proofErr w:type="spellStart"/>
      <w:r w:rsidR="00B413CB">
        <w:t>setiap</w:t>
      </w:r>
      <w:proofErr w:type="spellEnd"/>
      <w:r w:rsidR="00B413CB">
        <w:t xml:space="preserve"> </w:t>
      </w:r>
      <w:proofErr w:type="spellStart"/>
      <w:r w:rsidR="00B413CB">
        <w:t>sajian</w:t>
      </w:r>
      <w:proofErr w:type="spellEnd"/>
      <w:r w:rsidR="00B413CB">
        <w:t xml:space="preserve"> yang kami </w:t>
      </w:r>
      <w:proofErr w:type="spellStart"/>
      <w:r w:rsidR="00B413CB">
        <w:t>sajikan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permulaan</w:t>
      </w:r>
      <w:proofErr w:type="spellEnd"/>
      <w:r>
        <w:t xml:space="preserve">, Caffein Line </w:t>
      </w:r>
      <w:proofErr w:type="spellStart"/>
      <w:r w:rsidR="00B413CB"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logo dan website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Caffein Line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agar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menunya</w:t>
      </w:r>
      <w:proofErr w:type="spellEnd"/>
      <w:r>
        <w:t xml:space="preserve">. </w:t>
      </w:r>
    </w:p>
    <w:p w14:paraId="12AE8008" w14:textId="31030522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5BE8B64D" w14:textId="7273AD3B" w:rsidR="00CD786B" w:rsidRDefault="00CD786B" w:rsidP="00CD786B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</w:t>
      </w:r>
    </w:p>
    <w:p w14:paraId="7013E220" w14:textId="77B8602B" w:rsidR="00CD786B" w:rsidRDefault="000003D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774E3B44" wp14:editId="3BCCF8BE">
            <wp:extent cx="4904509" cy="466203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656" cy="46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9C7E" w14:textId="6DC14577" w:rsidR="00CD786B" w:rsidRDefault="00800624" w:rsidP="00CD786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Pada homepage kami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image slider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J-Query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mempromosikan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berita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event dan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promosi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produk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lainnya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sedang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berlangsung</w:t>
      </w:r>
      <w:proofErr w:type="spellEnd"/>
    </w:p>
    <w:p w14:paraId="2A92D9D9" w14:textId="01DB9F00" w:rsidR="00800624" w:rsidRDefault="00800624" w:rsidP="00CD786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yaitu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“Coffee, Tea, Dessert”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bentuk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ditekan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mengarahkan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user pada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beverages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dessert</w:t>
      </w:r>
    </w:p>
    <w:p w14:paraId="616F6E75" w14:textId="43748ACE" w:rsidR="00800624" w:rsidRDefault="00C0356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Dessert</w:t>
      </w:r>
    </w:p>
    <w:p w14:paraId="68FDC817" w14:textId="680B00F6" w:rsidR="00C03566" w:rsidRDefault="000003D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0930DACD" wp14:editId="43E875FD">
            <wp:extent cx="4856122" cy="7003472"/>
            <wp:effectExtent l="0" t="0" r="190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281" cy="70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49CC" w14:textId="397BD202" w:rsidR="00C03566" w:rsidRDefault="00C0356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Kami</w:t>
      </w:r>
      <w:r w:rsidR="008878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887834"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 w:rsidR="008878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887834">
        <w:rPr>
          <w:rFonts w:ascii="Times New Roman" w:hAnsi="Times New Roman" w:cs="Times New Roman"/>
          <w:b w:val="0"/>
          <w:bCs w:val="0"/>
          <w:sz w:val="28"/>
          <w:szCs w:val="28"/>
        </w:rPr>
        <w:t>halaman</w:t>
      </w:r>
      <w:proofErr w:type="spellEnd"/>
      <w:r w:rsidR="0088783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887834"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menawarkan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makanan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pencuci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mulut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kue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dan es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krim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dimana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ditekan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oleh user,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diarahkan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page order now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mengorder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14:paraId="20560AEC" w14:textId="300D633E" w:rsidR="00C03566" w:rsidRDefault="00C0356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pengingat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Free Delivery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mengingatkan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bahwa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Coffein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Line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menyediakan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gratis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ongkos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kirim</w:t>
      </w:r>
      <w:proofErr w:type="spellEnd"/>
    </w:p>
    <w:p w14:paraId="0CA50064" w14:textId="314DE188" w:rsidR="00887834" w:rsidRDefault="00887834" w:rsidP="00CD786B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87834">
        <w:rPr>
          <w:rFonts w:ascii="Times New Roman" w:hAnsi="Times New Roman" w:cs="Times New Roman"/>
          <w:sz w:val="28"/>
          <w:szCs w:val="28"/>
        </w:rPr>
        <w:lastRenderedPageBreak/>
        <w:t>Beverages</w:t>
      </w:r>
    </w:p>
    <w:p w14:paraId="13D1E7FD" w14:textId="0EBF2967" w:rsidR="00887834" w:rsidRDefault="000003D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419CD" wp14:editId="40B3C4C2">
            <wp:extent cx="5085503" cy="6573981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425" cy="65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EB8E" w14:textId="0793F64B" w:rsidR="00887834" w:rsidRDefault="00887834" w:rsidP="0088783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menawarkan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minuman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seperti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kopi dan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teh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dimana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ditekan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oleh user,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diarahkan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page order now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mengorder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14:paraId="1D0C70B1" w14:textId="77777777" w:rsidR="00887834" w:rsidRDefault="00887834" w:rsidP="0088783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pengingat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Free Delivery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mengingatkan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bahwa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Coffein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Line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menyediakan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gratis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ongkos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kirim</w:t>
      </w:r>
      <w:proofErr w:type="spellEnd"/>
    </w:p>
    <w:p w14:paraId="6AD57C13" w14:textId="1993A6CF" w:rsidR="00887834" w:rsidRPr="00887834" w:rsidRDefault="000003D6" w:rsidP="00CD786B">
      <w:pPr>
        <w:pStyle w:val="Style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Order and Payment</w:t>
      </w:r>
    </w:p>
    <w:p w14:paraId="3FBF8493" w14:textId="35B0E692" w:rsidR="00887834" w:rsidRDefault="000D5BBF" w:rsidP="000003D6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8A36E5" wp14:editId="688B7B22">
            <wp:extent cx="3105573" cy="698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43" cy="699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BCDE" w14:textId="3B24C79F" w:rsidR="000003D6" w:rsidRDefault="000003D6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mengorder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memilih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pembayaran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dan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mengisi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diri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dimana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email,</w:t>
      </w:r>
      <w:r w:rsidR="00B413C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nama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>,</w:t>
      </w:r>
      <w:r w:rsidR="00B413C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address,</w:t>
      </w:r>
      <w:r w:rsidR="00B413C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payment </w:t>
      </w:r>
      <w:proofErr w:type="gram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method,  dan</w:t>
      </w:r>
      <w:proofErr w:type="gram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city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harus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diisi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term and condition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harus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disetujui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dan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cvv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harus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diisi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dengan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3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nomor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agar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bisa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disubmit</w:t>
      </w:r>
      <w:proofErr w:type="spellEnd"/>
      <w:r w:rsidR="00E8114B">
        <w:rPr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14:paraId="398CEDC7" w14:textId="65A2CD45" w:rsidR="00E8114B" w:rsidRPr="00E8114B" w:rsidRDefault="00E8114B" w:rsidP="000003D6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Contact Us</w:t>
      </w:r>
    </w:p>
    <w:p w14:paraId="3CE7220A" w14:textId="7B50529A" w:rsidR="00E8114B" w:rsidRDefault="000D5BBF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drawing>
          <wp:inline distT="0" distB="0" distL="0" distR="0" wp14:anchorId="537DD3CF" wp14:editId="5516D167">
            <wp:extent cx="5082540" cy="448184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758" cy="44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92E2" w14:textId="504C924E" w:rsidR="00E8114B" w:rsidRDefault="00E8114B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bagian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contact us agar user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masukan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ataupun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menghubungi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kami. </w:t>
      </w:r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menyertai</w:t>
      </w:r>
      <w:proofErr w:type="spellEnd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validation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sehingga</w:t>
      </w:r>
      <w:proofErr w:type="spellEnd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nama</w:t>
      </w:r>
      <w:proofErr w:type="spellEnd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, email, dan message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harus</w:t>
      </w:r>
      <w:proofErr w:type="spellEnd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ada</w:t>
      </w:r>
      <w:proofErr w:type="spellEnd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agar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bisa</w:t>
      </w:r>
      <w:proofErr w:type="spellEnd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="00EB3BD4">
        <w:rPr>
          <w:rFonts w:ascii="Times New Roman" w:hAnsi="Times New Roman" w:cs="Times New Roman"/>
          <w:b w:val="0"/>
          <w:bCs w:val="0"/>
          <w:sz w:val="28"/>
          <w:szCs w:val="28"/>
        </w:rPr>
        <w:t>disubmit</w:t>
      </w:r>
      <w:proofErr w:type="spellEnd"/>
    </w:p>
    <w:p w14:paraId="24959A79" w14:textId="1A53C929" w:rsidR="00EB3BD4" w:rsidRDefault="00EB3BD4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</w:p>
    <w:p w14:paraId="1B58DC06" w14:textId="1A46339E" w:rsidR="00EB3BD4" w:rsidRPr="00EB3BD4" w:rsidRDefault="00EB3BD4" w:rsidP="000003D6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Extras</w:t>
      </w:r>
    </w:p>
    <w:p w14:paraId="6BCFF018" w14:textId="48C90504" w:rsidR="00EB3BD4" w:rsidRDefault="00EB3BD4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09C2D8B" wp14:editId="35DF0B80">
            <wp:extent cx="5201333" cy="4467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044" cy="446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4A49" w14:textId="1236F404" w:rsidR="00EB3BD4" w:rsidRDefault="00EB3BD4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F4BAFED" wp14:editId="306FE90E">
            <wp:extent cx="5495225" cy="4719638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335" cy="472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F918" w14:textId="3210759E" w:rsidR="00EB3BD4" w:rsidRDefault="00EB3BD4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Kami juga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2 page</w:t>
      </w:r>
      <w:proofErr w:type="gram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tambahan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kebutuhan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promosi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tambahan</w:t>
      </w:r>
      <w:proofErr w:type="spellEnd"/>
    </w:p>
    <w:p w14:paraId="3C7CF522" w14:textId="64CBD6AA" w:rsidR="00EB3BD4" w:rsidRDefault="00EB3BD4" w:rsidP="000003D6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Additional Creativity:</w:t>
      </w:r>
    </w:p>
    <w:p w14:paraId="7AF71318" w14:textId="7398F065" w:rsidR="00EB3BD4" w:rsidRDefault="00EB3BD4" w:rsidP="00EB3BD4">
      <w:pPr>
        <w:pStyle w:val="Style1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Logo dan banner Free Delivery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dibuat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oleh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manual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shape dan pen tools (File PSD Included)</w:t>
      </w:r>
    </w:p>
    <w:p w14:paraId="4D4B4FBF" w14:textId="67F6FB92" w:rsidR="00EB3BD4" w:rsidRPr="00E8114B" w:rsidRDefault="00EB3BD4" w:rsidP="00EB3BD4">
      <w:pPr>
        <w:pStyle w:val="Style1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Segala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bentuk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promosi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dan di edit oleh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kelompok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photoshop (File PSD Included)</w:t>
      </w:r>
    </w:p>
    <w:p w14:paraId="175CEEB2" w14:textId="5F57A0C5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502B08B5" w14:textId="31F4D416" w:rsidR="00887834" w:rsidRDefault="00887834" w:rsidP="00045DD0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8792A35" wp14:editId="7B550167">
            <wp:extent cx="2386789" cy="1586345"/>
            <wp:effectExtent l="0" t="0" r="0" b="0"/>
            <wp:docPr id="7" name="Picture 7" descr="Perbedaan matcha dan green t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erbedaan matcha dan green te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586" cy="159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DF46" w14:textId="3D068788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proofErr w:type="gramStart"/>
      <w:r>
        <w:t>Link :</w:t>
      </w:r>
      <w:proofErr w:type="gramEnd"/>
      <w:r>
        <w:t xml:space="preserve"> </w:t>
      </w:r>
      <w:hyperlink r:id="rId17" w:history="1">
        <w:r w:rsidR="00045DD0" w:rsidRPr="00B75161">
          <w:rPr>
            <w:rStyle w:val="Hyperlink"/>
          </w:rPr>
          <w:t>https://www.grid.id/read/04182710/berasal-dari-satu-tanaman-yang-sama-inilah-4-perbedaan-green-tea-dan-matcha?page=all</w:t>
        </w:r>
      </w:hyperlink>
      <w:r w:rsidR="00045DD0">
        <w:t xml:space="preserve"> </w:t>
      </w:r>
      <w:r>
        <w:t xml:space="preserve"> </w:t>
      </w:r>
    </w:p>
    <w:p w14:paraId="15F739E7" w14:textId="077256B0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</w:rPr>
        <w:drawing>
          <wp:inline distT="0" distB="0" distL="0" distR="0" wp14:anchorId="487465B8" wp14:editId="346F1E22">
            <wp:extent cx="2832768" cy="1821872"/>
            <wp:effectExtent l="0" t="0" r="571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727" cy="18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129B" w14:textId="05DB43A0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proofErr w:type="gramStart"/>
      <w:r>
        <w:t>Link :</w:t>
      </w:r>
      <w:proofErr w:type="gramEnd"/>
      <w:r>
        <w:t xml:space="preserve"> </w:t>
      </w:r>
      <w:hyperlink r:id="rId19" w:history="1">
        <w:r w:rsidR="00045DD0" w:rsidRPr="00B75161">
          <w:rPr>
            <w:rStyle w:val="Hyperlink"/>
          </w:rPr>
          <w:t>https://medium.com/usabilitygeek/dessert-thinking-using-design-thinking-to-craft-new-desserts-42d79d1a81af</w:t>
        </w:r>
      </w:hyperlink>
      <w:r w:rsidR="00045DD0">
        <w:t xml:space="preserve"> </w:t>
      </w:r>
      <w:r>
        <w:t xml:space="preserve"> </w:t>
      </w:r>
      <w:r w:rsidR="00045DD0">
        <w:t xml:space="preserve"> </w:t>
      </w:r>
    </w:p>
    <w:p w14:paraId="4E57AD48" w14:textId="6BC2928C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</w:rPr>
        <w:drawing>
          <wp:inline distT="0" distB="0" distL="0" distR="0" wp14:anchorId="227CE299" wp14:editId="2C0DC40D">
            <wp:extent cx="2786023" cy="1759528"/>
            <wp:effectExtent l="0" t="0" r="0" b="0"/>
            <wp:docPr id="9" name="Picture 9" descr="This png image - Black Coffee Cup PNG Clipart Image, is available for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is png image - Black Coffee Cup PNG Clipart Image, is available for free downlo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368" cy="17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8F5B" w14:textId="7A9EF8F5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21" w:anchor=".YL8KufkzZPY" w:history="1">
        <w:r w:rsidR="00045DD0" w:rsidRPr="00B75161">
          <w:rPr>
            <w:rStyle w:val="Hyperlink"/>
          </w:rPr>
          <w:t>https://gallery.yopriceville.com/Free-Clipart-Pictures/Coffee-PNG/Black_Coffee_Cup_PNG_Clipart_Image#.YL8KufkzZPY</w:t>
        </w:r>
      </w:hyperlink>
      <w:r w:rsidR="00045DD0">
        <w:t xml:space="preserve"> </w:t>
      </w:r>
      <w:r>
        <w:t xml:space="preserve"> </w:t>
      </w:r>
    </w:p>
    <w:p w14:paraId="484B54A0" w14:textId="51A33568" w:rsidR="00887834" w:rsidRDefault="00887834" w:rsidP="00045DD0">
      <w:pPr>
        <w:pStyle w:val="ListParagraph"/>
        <w:spacing w:line="360" w:lineRule="auto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D44C898" wp14:editId="52D06C0C">
            <wp:extent cx="2653203" cy="2140527"/>
            <wp:effectExtent l="0" t="0" r="0" b="0"/>
            <wp:docPr id="10" name="Picture 10" descr="Coffee Cappuccino PNG Photo | PNG 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ffee Cappuccino PNG Photo | PNG Al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18" cy="214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4B4E" w14:textId="35C32DB7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proofErr w:type="gramStart"/>
      <w:r>
        <w:t>Link :</w:t>
      </w:r>
      <w:proofErr w:type="gramEnd"/>
      <w:r>
        <w:t xml:space="preserve"> </w:t>
      </w:r>
      <w:hyperlink r:id="rId23" w:history="1">
        <w:r w:rsidR="00045DD0" w:rsidRPr="00B75161">
          <w:rPr>
            <w:rStyle w:val="Hyperlink"/>
          </w:rPr>
          <w:t>http://www.pngall.com/cappuccino-png/download/32663</w:t>
        </w:r>
      </w:hyperlink>
      <w:r w:rsidR="00045DD0">
        <w:t xml:space="preserve"> </w:t>
      </w:r>
      <w:r>
        <w:t xml:space="preserve"> </w:t>
      </w:r>
    </w:p>
    <w:p w14:paraId="7927A641" w14:textId="3FF29542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5854E050" wp14:editId="4B2E4703">
            <wp:extent cx="1738745" cy="1738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41" cy="17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114A" w14:textId="65FE3390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25" w:history="1">
        <w:r w:rsidR="00045DD0" w:rsidRPr="00B75161">
          <w:rPr>
            <w:rStyle w:val="Hyperlink"/>
          </w:rPr>
          <w:t>https://www.pngegg.com/id/png-wbzom</w:t>
        </w:r>
      </w:hyperlink>
      <w:r w:rsidR="00045DD0">
        <w:t xml:space="preserve"> </w:t>
      </w:r>
      <w:r>
        <w:t xml:space="preserve"> </w:t>
      </w:r>
    </w:p>
    <w:p w14:paraId="12FDF929" w14:textId="445631D3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39C2323C" wp14:editId="6A0E05AE">
            <wp:extent cx="1428949" cy="14289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52FE" w14:textId="545B064C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27" w:history="1">
        <w:r w:rsidR="00045DD0" w:rsidRPr="00B75161">
          <w:rPr>
            <w:rStyle w:val="Hyperlink"/>
          </w:rPr>
          <w:t>https://www.pngegg.com/id/png-yruyz</w:t>
        </w:r>
      </w:hyperlink>
      <w:r w:rsidR="00045DD0">
        <w:t xml:space="preserve"> </w:t>
      </w:r>
      <w:r>
        <w:t xml:space="preserve"> </w:t>
      </w:r>
    </w:p>
    <w:p w14:paraId="6F18A8FC" w14:textId="554F2E9C" w:rsidR="00887834" w:rsidRDefault="00887834" w:rsidP="00045DD0">
      <w:pPr>
        <w:pStyle w:val="ListParagraph"/>
        <w:spacing w:line="360" w:lineRule="auto"/>
      </w:pPr>
      <w:r>
        <w:rPr>
          <w:noProof/>
          <w:sz w:val="32"/>
          <w:szCs w:val="32"/>
        </w:rPr>
        <w:drawing>
          <wp:inline distT="0" distB="0" distL="0" distR="0" wp14:anchorId="647ECD04" wp14:editId="6F8C0AEF">
            <wp:extent cx="1904762" cy="190476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B16A" w14:textId="0C9815BC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29" w:history="1">
        <w:r w:rsidR="00045DD0" w:rsidRPr="00B75161">
          <w:rPr>
            <w:rStyle w:val="Hyperlink"/>
          </w:rPr>
          <w:t>https://www.pngegg.com/id/png-dhqvl</w:t>
        </w:r>
      </w:hyperlink>
      <w:r w:rsidR="00045DD0">
        <w:t xml:space="preserve"> </w:t>
      </w:r>
      <w:r>
        <w:t xml:space="preserve"> </w:t>
      </w:r>
    </w:p>
    <w:p w14:paraId="47FDF3EB" w14:textId="0ADD0F53" w:rsidR="00887834" w:rsidRDefault="00887834" w:rsidP="00045DD0">
      <w:pPr>
        <w:pStyle w:val="ListParagraph"/>
        <w:spacing w:line="360" w:lineRule="auto"/>
      </w:pPr>
      <w:r>
        <w:lastRenderedPageBreak/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5DA1925B" wp14:editId="1A789789">
            <wp:extent cx="1428949" cy="14289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51FD" w14:textId="6F0C6A3C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31" w:history="1">
        <w:r w:rsidR="00045DD0" w:rsidRPr="00B75161">
          <w:rPr>
            <w:rStyle w:val="Hyperlink"/>
          </w:rPr>
          <w:t>https://www.clipartmax.com/middle/m2H7K9m2m2i8A0b1_chek-hup-teh-tarik-series-wiener-melange/</w:t>
        </w:r>
      </w:hyperlink>
      <w:r w:rsidR="00045DD0">
        <w:t xml:space="preserve"> </w:t>
      </w:r>
    </w:p>
    <w:p w14:paraId="668A586C" w14:textId="07DF4F0A" w:rsidR="00887834" w:rsidRDefault="00887834" w:rsidP="00045DD0">
      <w:pPr>
        <w:pStyle w:val="ListParagraph"/>
        <w:spacing w:line="360" w:lineRule="auto"/>
      </w:pPr>
      <w:r>
        <w:rPr>
          <w:noProof/>
          <w:sz w:val="32"/>
          <w:szCs w:val="32"/>
        </w:rPr>
        <w:drawing>
          <wp:inline distT="0" distB="0" distL="0" distR="0" wp14:anchorId="1CE7EBCE" wp14:editId="084E0805">
            <wp:extent cx="2466975" cy="18478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03C5" w14:textId="0C226BE6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33" w:history="1">
        <w:r w:rsidR="00045DD0" w:rsidRPr="00B75161">
          <w:rPr>
            <w:rStyle w:val="Hyperlink"/>
          </w:rPr>
          <w:t>https://recipes.timesofindia.com/recipes/chocolate-cake/rs53096885.cms</w:t>
        </w:r>
      </w:hyperlink>
      <w:r w:rsidR="00045DD0">
        <w:t xml:space="preserve"> </w:t>
      </w:r>
      <w:r>
        <w:t xml:space="preserve"> </w:t>
      </w:r>
    </w:p>
    <w:p w14:paraId="11F082EC" w14:textId="41EA0852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4A4E0EC6" wp14:editId="2F99ABBB">
            <wp:extent cx="2466975" cy="1847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4FDB" w14:textId="38BEC5B5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35" w:history="1">
        <w:r w:rsidR="00045DD0" w:rsidRPr="00B75161">
          <w:rPr>
            <w:rStyle w:val="Hyperlink"/>
          </w:rPr>
          <w:t>https://www.facebook.com/watch/?v=501646627228463</w:t>
        </w:r>
      </w:hyperlink>
      <w:r w:rsidR="00045DD0">
        <w:t xml:space="preserve"> </w:t>
      </w:r>
      <w:r>
        <w:t xml:space="preserve"> </w:t>
      </w:r>
    </w:p>
    <w:p w14:paraId="42936045" w14:textId="59BC0617" w:rsidR="00887834" w:rsidRDefault="00887834" w:rsidP="00045DD0">
      <w:pPr>
        <w:pStyle w:val="ListParagraph"/>
        <w:spacing w:line="360" w:lineRule="auto"/>
      </w:pPr>
      <w:r>
        <w:rPr>
          <w:noProof/>
          <w:sz w:val="32"/>
          <w:szCs w:val="32"/>
        </w:rPr>
        <w:drawing>
          <wp:inline distT="0" distB="0" distL="0" distR="0" wp14:anchorId="24E38C07" wp14:editId="487FB86B">
            <wp:extent cx="2466975" cy="18478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1D7F" w14:textId="47464174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37" w:history="1">
        <w:r w:rsidR="00045DD0" w:rsidRPr="00B75161">
          <w:rPr>
            <w:rStyle w:val="Hyperlink"/>
          </w:rPr>
          <w:t>https://www.bakedbyanintrovert.com/basic-vanilla-cake-recipe/</w:t>
        </w:r>
      </w:hyperlink>
      <w:r w:rsidR="00045DD0">
        <w:t xml:space="preserve"> </w:t>
      </w:r>
      <w:r>
        <w:t xml:space="preserve"> </w:t>
      </w:r>
    </w:p>
    <w:p w14:paraId="1935503B" w14:textId="1D45668C" w:rsidR="00887834" w:rsidRDefault="00887834" w:rsidP="00045DD0">
      <w:pPr>
        <w:pStyle w:val="ListParagraph"/>
        <w:spacing w:line="360" w:lineRule="auto"/>
      </w:pPr>
      <w:r>
        <w:lastRenderedPageBreak/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0A7BBAD7" wp14:editId="47BB8380">
            <wp:extent cx="2466975" cy="1847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98AA" w14:textId="20FA29AF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39" w:history="1">
        <w:r w:rsidR="00045DD0" w:rsidRPr="00B75161">
          <w:rPr>
            <w:rStyle w:val="Hyperlink"/>
          </w:rPr>
          <w:t>https://endeus.tv/resep/homemade-matcha-ice-cream</w:t>
        </w:r>
      </w:hyperlink>
      <w:r w:rsidR="00045DD0">
        <w:t xml:space="preserve"> </w:t>
      </w:r>
      <w:r>
        <w:t xml:space="preserve"> </w:t>
      </w:r>
    </w:p>
    <w:p w14:paraId="7B147231" w14:textId="6968D28D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7562613B" wp14:editId="5A3917DB">
            <wp:extent cx="2466975" cy="18478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CA18" w14:textId="49042EEB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41" w:history="1">
        <w:r w:rsidR="00045DD0" w:rsidRPr="00B75161">
          <w:rPr>
            <w:rStyle w:val="Hyperlink"/>
          </w:rPr>
          <w:t>https://livejapan.com/en/in-hokkaido/in-pref-hokkaido/in-hakodate/article-a1000101/</w:t>
        </w:r>
      </w:hyperlink>
      <w:r w:rsidR="00045DD0">
        <w:t xml:space="preserve"> </w:t>
      </w:r>
      <w:r>
        <w:t xml:space="preserve"> </w:t>
      </w:r>
    </w:p>
    <w:p w14:paraId="40EEE425" w14:textId="5F95080E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7362F153" wp14:editId="35D1011A">
            <wp:extent cx="2466975" cy="1847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28B9" w14:textId="7A3D86C9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43" w:history="1">
        <w:r w:rsidR="00045DD0" w:rsidRPr="00B75161">
          <w:rPr>
            <w:rStyle w:val="Hyperlink"/>
          </w:rPr>
          <w:t>https://www.tasteandtellblog.com/healthy-chocolate-mint-ice-cream/</w:t>
        </w:r>
      </w:hyperlink>
      <w:r w:rsidR="00045DD0">
        <w:t xml:space="preserve"> </w:t>
      </w:r>
      <w:r>
        <w:t xml:space="preserve"> </w:t>
      </w:r>
    </w:p>
    <w:p w14:paraId="1F2E0D69" w14:textId="26E8912F" w:rsidR="00887834" w:rsidRDefault="00887834" w:rsidP="00045DD0">
      <w:pPr>
        <w:pStyle w:val="ListParagraph"/>
        <w:spacing w:line="360" w:lineRule="auto"/>
      </w:pPr>
      <w: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43167178" wp14:editId="4F0BE7AD">
            <wp:extent cx="2466975" cy="1847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4492" w14:textId="0DEBDABD" w:rsidR="00887834" w:rsidRDefault="00887834" w:rsidP="00887834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Link: </w:t>
      </w:r>
      <w:hyperlink r:id="rId45" w:history="1">
        <w:r w:rsidR="00045DD0" w:rsidRPr="00B75161">
          <w:rPr>
            <w:rStyle w:val="Hyperlink"/>
          </w:rPr>
          <w:t>https://www.cuisinart.com/recipes/desserts/simple-vanilla-ice-cream2/</w:t>
        </w:r>
      </w:hyperlink>
      <w:r w:rsidR="00045DD0">
        <w:t xml:space="preserve"> </w:t>
      </w:r>
      <w:r>
        <w:t xml:space="preserve"> </w:t>
      </w:r>
      <w:r w:rsidR="00045DD0">
        <w:t xml:space="preserve">  </w:t>
      </w:r>
    </w:p>
    <w:p w14:paraId="58F1D580" w14:textId="56F47B31" w:rsidR="00887834" w:rsidRDefault="00887834" w:rsidP="00734DBB">
      <w:pPr>
        <w:pStyle w:val="ListParagraph"/>
        <w:spacing w:line="360" w:lineRule="auto"/>
      </w:pPr>
      <w:r>
        <w:t xml:space="preserve"> </w:t>
      </w:r>
    </w:p>
    <w:p w14:paraId="059B08E0" w14:textId="16486BA6" w:rsidR="00565512" w:rsidRDefault="00565512" w:rsidP="00565512">
      <w:pPr>
        <w:pStyle w:val="ListParagraph"/>
        <w:spacing w:line="360" w:lineRule="auto"/>
      </w:pPr>
      <w:r w:rsidRPr="00565512">
        <w:rPr>
          <w:noProof/>
        </w:rPr>
        <w:drawing>
          <wp:inline distT="0" distB="0" distL="0" distR="0" wp14:anchorId="54A3C4E5" wp14:editId="29C56F37">
            <wp:extent cx="4092295" cy="187468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6A89" w14:textId="6EFA579C" w:rsidR="00565512" w:rsidRDefault="00565512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47" w:history="1">
        <w:r w:rsidRPr="00B75161">
          <w:rPr>
            <w:rStyle w:val="Hyperlink"/>
          </w:rPr>
          <w:t>https://images.unsplash.com/photo-1586788680434-30d324b2d46f?ixid=MnwxMjA3fDB8MHxwaG90by1wYWdlfHx8fGVufDB8fHx8&amp;ixlib=rb-1.2.1&amp;auto=format&amp;fit=crop&amp;w=561&amp;q=80</w:t>
        </w:r>
      </w:hyperlink>
      <w:r>
        <w:t xml:space="preserve"> </w:t>
      </w:r>
    </w:p>
    <w:p w14:paraId="14FFF668" w14:textId="29D73D79" w:rsidR="00734DBB" w:rsidRDefault="00734DBB" w:rsidP="00887834">
      <w:pPr>
        <w:pStyle w:val="ListParagraph"/>
        <w:numPr>
          <w:ilvl w:val="0"/>
          <w:numId w:val="21"/>
        </w:numPr>
        <w:spacing w:line="360" w:lineRule="auto"/>
      </w:pPr>
      <w:r>
        <w:rPr>
          <w:noProof/>
        </w:rPr>
        <w:drawing>
          <wp:inline distT="0" distB="0" distL="0" distR="0" wp14:anchorId="415E1BF4" wp14:editId="1BAFD6D5">
            <wp:extent cx="3307904" cy="1862138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565" cy="18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6F43" w14:textId="7CFAEE74" w:rsidR="00734DBB" w:rsidRDefault="00734DBB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49" w:history="1">
        <w:r w:rsidRPr="00B75161">
          <w:rPr>
            <w:rStyle w:val="Hyperlink"/>
          </w:rPr>
          <w:t>https://www.pinterest.com/pin/57491332733965969/</w:t>
        </w:r>
      </w:hyperlink>
      <w:r>
        <w:t xml:space="preserve"> </w:t>
      </w:r>
    </w:p>
    <w:p w14:paraId="0836E9C6" w14:textId="53CE4E0F" w:rsidR="00565512" w:rsidRDefault="00565512" w:rsidP="00565512">
      <w:pPr>
        <w:pStyle w:val="ListParagraph"/>
        <w:spacing w:line="360" w:lineRule="auto"/>
      </w:pPr>
      <w:r w:rsidRPr="00565512">
        <w:rPr>
          <w:noProof/>
        </w:rPr>
        <w:drawing>
          <wp:inline distT="0" distB="0" distL="0" distR="0" wp14:anchorId="2C95888A" wp14:editId="6E3B7F25">
            <wp:extent cx="2772193" cy="18526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79884" cy="185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4435" w14:textId="7B89935E" w:rsidR="00565512" w:rsidRDefault="00565512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51" w:history="1">
        <w:r w:rsidRPr="00B75161">
          <w:rPr>
            <w:rStyle w:val="Hyperlink"/>
          </w:rPr>
          <w:t>https://images.unsplash.com/photo-1617191880520-c6a69e04fa75?ixlib=rb-1.2.1&amp;q=80&amp;fm=jpg&amp;crop=entropy&amp;cs=tinysrgb&amp;dl=akhilesh-sharma-6xtK1Pn-PTI-unsplash.jpg&amp;w=1920</w:t>
        </w:r>
      </w:hyperlink>
      <w:r>
        <w:t xml:space="preserve"> </w:t>
      </w:r>
    </w:p>
    <w:p w14:paraId="67E770C3" w14:textId="10704B73" w:rsidR="00565512" w:rsidRDefault="00565512" w:rsidP="00565512">
      <w:pPr>
        <w:pStyle w:val="ListParagraph"/>
        <w:spacing w:line="360" w:lineRule="auto"/>
      </w:pPr>
      <w:r w:rsidRPr="00565512">
        <w:rPr>
          <w:noProof/>
        </w:rPr>
        <w:lastRenderedPageBreak/>
        <w:drawing>
          <wp:inline distT="0" distB="0" distL="0" distR="0" wp14:anchorId="642B8631" wp14:editId="4C8E76CC">
            <wp:extent cx="2786647" cy="1838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2013" cy="18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3E5D" w14:textId="018DE17A" w:rsidR="00565512" w:rsidRDefault="00565512" w:rsidP="00887834">
      <w:pPr>
        <w:pStyle w:val="ListParagraph"/>
        <w:numPr>
          <w:ilvl w:val="0"/>
          <w:numId w:val="21"/>
        </w:numPr>
        <w:spacing w:line="360" w:lineRule="auto"/>
      </w:pPr>
      <w:r>
        <w:t xml:space="preserve">Link: </w:t>
      </w:r>
      <w:hyperlink r:id="rId53" w:history="1">
        <w:r w:rsidRPr="00B75161">
          <w:rPr>
            <w:rStyle w:val="Hyperlink"/>
          </w:rPr>
          <w:t>https://images.unsplash.com/photo-1504630083234-14187a9df0f5?ixlib=rb-1.2.1&amp;q=80&amp;fm=jpg&amp;crop=entropy&amp;cs=tinysrgb&amp;dl=emre-NZMeJsrMC8U-unsplash.jpg&amp;w=1920</w:t>
        </w:r>
      </w:hyperlink>
      <w:r>
        <w:t xml:space="preserve"> </w:t>
      </w:r>
    </w:p>
    <w:p w14:paraId="3B0FBDBE" w14:textId="77777777" w:rsidR="00565512" w:rsidRPr="00682E72" w:rsidRDefault="00565512" w:rsidP="00565512">
      <w:pPr>
        <w:pStyle w:val="ListParagraph"/>
        <w:spacing w:line="360" w:lineRule="auto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4D50219D" w14:textId="65EEF33F" w:rsidR="00045DD0" w:rsidRDefault="00045DD0" w:rsidP="00045DD0">
      <w:pPr>
        <w:pStyle w:val="ListParagraph"/>
        <w:numPr>
          <w:ilvl w:val="0"/>
          <w:numId w:val="22"/>
        </w:numPr>
        <w:spacing w:line="360" w:lineRule="auto"/>
      </w:pPr>
      <w:r>
        <w:t>&lt;Aditya Mario&gt; - &lt;2440042475&gt;</w:t>
      </w:r>
    </w:p>
    <w:p w14:paraId="16266C6A" w14:textId="22959A20" w:rsidR="00045DD0" w:rsidRDefault="00045DD0" w:rsidP="00045DD0">
      <w:pPr>
        <w:pStyle w:val="ListParagraph"/>
        <w:numPr>
          <w:ilvl w:val="0"/>
          <w:numId w:val="22"/>
        </w:numPr>
        <w:spacing w:line="360" w:lineRule="auto"/>
      </w:pPr>
      <w:r>
        <w:t>&lt;Ryan Ananda Putra&gt; - &lt; 2440035160&gt;</w:t>
      </w:r>
    </w:p>
    <w:p w14:paraId="26DF70A3" w14:textId="76C7E37F" w:rsidR="00842715" w:rsidRPr="00682E72" w:rsidRDefault="00045DD0" w:rsidP="00045DD0">
      <w:pPr>
        <w:pStyle w:val="ListParagraph"/>
        <w:numPr>
          <w:ilvl w:val="0"/>
          <w:numId w:val="22"/>
        </w:numPr>
        <w:spacing w:line="360" w:lineRule="auto"/>
      </w:pPr>
      <w:r>
        <w:t xml:space="preserve">&lt;Oliver </w:t>
      </w:r>
      <w:proofErr w:type="spellStart"/>
      <w:r>
        <w:t>Oswin</w:t>
      </w:r>
      <w:proofErr w:type="spellEnd"/>
      <w:r>
        <w:t xml:space="preserve"> </w:t>
      </w:r>
      <w:proofErr w:type="spellStart"/>
      <w:r>
        <w:t>Sumady</w:t>
      </w:r>
      <w:proofErr w:type="spellEnd"/>
      <w:r>
        <w:t>&gt; - &lt; 2440122513&gt;</w:t>
      </w:r>
    </w:p>
    <w:sectPr w:rsidR="00842715" w:rsidRPr="00682E72" w:rsidSect="00DF2179">
      <w:headerReference w:type="default" r:id="rId54"/>
      <w:footerReference w:type="default" r:id="rId55"/>
      <w:headerReference w:type="first" r:id="rId56"/>
      <w:footerReference w:type="first" r:id="rId57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A6D26" w14:textId="77777777" w:rsidR="00AA57EE" w:rsidRDefault="00AA57EE" w:rsidP="00273E4A">
      <w:r>
        <w:separator/>
      </w:r>
    </w:p>
  </w:endnote>
  <w:endnote w:type="continuationSeparator" w:id="0">
    <w:p w14:paraId="7E6CB02A" w14:textId="77777777" w:rsidR="00AA57EE" w:rsidRDefault="00AA57EE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3AE84B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65A7F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393E5" w14:textId="77777777" w:rsidR="00AA57EE" w:rsidRDefault="00AA57EE" w:rsidP="00273E4A">
      <w:r>
        <w:separator/>
      </w:r>
    </w:p>
  </w:footnote>
  <w:footnote w:type="continuationSeparator" w:id="0">
    <w:p w14:paraId="5B1FE718" w14:textId="77777777" w:rsidR="00AA57EE" w:rsidRDefault="00AA57EE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B1824"/>
    <w:multiLevelType w:val="hybridMultilevel"/>
    <w:tmpl w:val="C212AD6A"/>
    <w:lvl w:ilvl="0" w:tplc="C64AA21E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98B7FCF"/>
    <w:multiLevelType w:val="hybridMultilevel"/>
    <w:tmpl w:val="2168F2E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1"/>
  </w:num>
  <w:num w:numId="3">
    <w:abstractNumId w:val="14"/>
  </w:num>
  <w:num w:numId="4">
    <w:abstractNumId w:val="12"/>
  </w:num>
  <w:num w:numId="5">
    <w:abstractNumId w:val="20"/>
  </w:num>
  <w:num w:numId="6">
    <w:abstractNumId w:val="13"/>
  </w:num>
  <w:num w:numId="7">
    <w:abstractNumId w:val="21"/>
  </w:num>
  <w:num w:numId="8">
    <w:abstractNumId w:val="0"/>
  </w:num>
  <w:num w:numId="9">
    <w:abstractNumId w:val="5"/>
  </w:num>
  <w:num w:numId="10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</w:num>
  <w:num w:numId="14">
    <w:abstractNumId w:val="7"/>
  </w:num>
  <w:num w:numId="15">
    <w:abstractNumId w:val="4"/>
  </w:num>
  <w:num w:numId="16">
    <w:abstractNumId w:val="19"/>
  </w:num>
  <w:num w:numId="17">
    <w:abstractNumId w:val="2"/>
  </w:num>
  <w:num w:numId="18">
    <w:abstractNumId w:val="16"/>
  </w:num>
  <w:num w:numId="19">
    <w:abstractNumId w:val="6"/>
  </w:num>
  <w:num w:numId="20">
    <w:abstractNumId w:val="18"/>
  </w:num>
  <w:num w:numId="21">
    <w:abstractNumId w:val="10"/>
  </w:num>
  <w:num w:numId="22">
    <w:abstractNumId w:val="9"/>
  </w:num>
  <w:num w:numId="23">
    <w:abstractNumId w:val="15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03D6"/>
    <w:rsid w:val="000035F9"/>
    <w:rsid w:val="00015DE3"/>
    <w:rsid w:val="0002068D"/>
    <w:rsid w:val="00020F10"/>
    <w:rsid w:val="00045DD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D5BBF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65512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4DB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0624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87834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A57EE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13CB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03566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D786B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114B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3BD4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87834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8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4.png"/><Relationship Id="rId39" Type="http://schemas.openxmlformats.org/officeDocument/2006/relationships/hyperlink" Target="https://endeus.tv/resep/homemade-matcha-ice-cream" TargetMode="External"/><Relationship Id="rId21" Type="http://schemas.openxmlformats.org/officeDocument/2006/relationships/hyperlink" Target="https://gallery.yopriceville.com/Free-Clipart-Pictures/Coffee-PNG/Black_Coffee_Cup_PNG_Clipart_Image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2.png"/><Relationship Id="rId47" Type="http://schemas.openxmlformats.org/officeDocument/2006/relationships/hyperlink" Target="https://images.unsplash.com/photo-1586788680434-30d324b2d46f?ixid=MnwxMjA3fDB8MHxwaG90by1wYWdlfHx8fGVufDB8fHx8&amp;ixlib=rb-1.2.1&amp;auto=format&amp;fit=crop&amp;w=561&amp;q=80" TargetMode="External"/><Relationship Id="rId50" Type="http://schemas.openxmlformats.org/officeDocument/2006/relationships/image" Target="media/image26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hyperlink" Target="https://www.pngegg.com/id/png-dhqv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hyperlink" Target="https://www.bakedbyanintrovert.com/basic-vanilla-cake-recipe/" TargetMode="External"/><Relationship Id="rId40" Type="http://schemas.openxmlformats.org/officeDocument/2006/relationships/image" Target="media/image21.png"/><Relationship Id="rId45" Type="http://schemas.openxmlformats.org/officeDocument/2006/relationships/hyperlink" Target="https://www.cuisinart.com/recipes/desserts/simple-vanilla-ice-cream2/" TargetMode="External"/><Relationship Id="rId53" Type="http://schemas.openxmlformats.org/officeDocument/2006/relationships/hyperlink" Target="https://images.unsplash.com/photo-1504630083234-14187a9df0f5?ixlib=rb-1.2.1&amp;q=80&amp;fm=jpg&amp;crop=entropy&amp;cs=tinysrgb&amp;dl=emre-NZMeJsrMC8U-unsplash.jpg&amp;w=1920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medium.com/usabilitygeek/dessert-thinking-using-design-thinking-to-craft-new-desserts-42d79d1a81a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www.pngegg.com/id/png-yruyz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s://www.facebook.com/watch/?v=501646627228463" TargetMode="External"/><Relationship Id="rId43" Type="http://schemas.openxmlformats.org/officeDocument/2006/relationships/hyperlink" Target="https://www.tasteandtellblog.com/healthy-chocolate-mint-ice-cream/" TargetMode="External"/><Relationship Id="rId48" Type="http://schemas.openxmlformats.org/officeDocument/2006/relationships/image" Target="media/image25.jpe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https://images.unsplash.com/photo-1617191880520-c6a69e04fa75?ixlib=rb-1.2.1&amp;q=80&amp;fm=jpg&amp;crop=entropy&amp;cs=tinysrgb&amp;dl=akhilesh-sharma-6xtK1Pn-PTI-unsplash.jpg&amp;w=192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grid.id/read/04182710/berasal-dari-satu-tanaman-yang-sama-inilah-4-perbedaan-green-tea-dan-matcha?page=all" TargetMode="External"/><Relationship Id="rId25" Type="http://schemas.openxmlformats.org/officeDocument/2006/relationships/hyperlink" Target="https://www.pngegg.com/id/png-wbzom" TargetMode="External"/><Relationship Id="rId33" Type="http://schemas.openxmlformats.org/officeDocument/2006/relationships/hyperlink" Target="https://recipes.timesofindia.com/recipes/chocolate-cake/rs53096885.cms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yperlink" Target="https://livejapan.com/en/in-hokkaido/in-pref-hokkaido/in-hakodate/article-a1000101/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www.pngall.com/cappuccino-png/download/32663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hyperlink" Target="https://www.pinterest.com/pin/57491332733965969/" TargetMode="External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hyperlink" Target="https://www.clipartmax.com/middle/m2H7K9m2m2i8A0b1_chek-hup-teh-tarik-series-wiener-melange/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8</TotalTime>
  <Pages>14</Pages>
  <Words>932</Words>
  <Characters>5318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Aditya Mario</cp:lastModifiedBy>
  <cp:revision>3</cp:revision>
  <dcterms:created xsi:type="dcterms:W3CDTF">2021-06-08T10:48:00Z</dcterms:created>
  <dcterms:modified xsi:type="dcterms:W3CDTF">2021-06-11T05:21:00Z</dcterms:modified>
</cp:coreProperties>
</file>